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2F1ADD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BA03B9" w:rsidP="002F1ADD">
      <w:pPr>
        <w:pStyle w:val="Title"/>
      </w:pPr>
      <w:r>
        <w:t>Repository Implementation</w:t>
      </w:r>
    </w:p>
    <w:p w:rsidR="00C6554A" w:rsidRPr="00D5413C" w:rsidRDefault="00BA03B9" w:rsidP="002F1ADD">
      <w:pPr>
        <w:pStyle w:val="Subtitle"/>
      </w:pPr>
      <w:r>
        <w:t>Documentation</w:t>
      </w:r>
    </w:p>
    <w:p w:rsidR="002C74C0" w:rsidRDefault="00BA03B9" w:rsidP="002F1ADD">
      <w:pPr>
        <w:pStyle w:val="ContactInfo"/>
      </w:pPr>
      <w:r>
        <w:t>Leads Team</w:t>
      </w:r>
      <w:r w:rsidR="00C6554A">
        <w:t xml:space="preserve"> | </w:t>
      </w:r>
      <w:r>
        <w:t>Leads Project</w:t>
      </w:r>
      <w:r w:rsidR="00C6554A">
        <w:t xml:space="preserve"> |</w:t>
      </w:r>
      <w:r>
        <w:t xml:space="preserve"> 5 Dec 2018</w:t>
      </w:r>
    </w:p>
    <w:p w:rsidR="00BA03B9" w:rsidRDefault="00BA03B9" w:rsidP="002F1ADD">
      <w:pPr>
        <w:pStyle w:val="ContactInfo"/>
      </w:pPr>
    </w:p>
    <w:p w:rsidR="00BA03B9" w:rsidRDefault="00BA03B9" w:rsidP="002F1ADD">
      <w:pPr>
        <w:pStyle w:val="ContactInfo"/>
      </w:pPr>
    </w:p>
    <w:p w:rsidR="00BA03B9" w:rsidRDefault="00BA03B9" w:rsidP="002F1ADD">
      <w:pPr>
        <w:pStyle w:val="ContactInfo"/>
      </w:pPr>
    </w:p>
    <w:p w:rsidR="00BA03B9" w:rsidRDefault="00BA03B9" w:rsidP="002F1ADD">
      <w:pPr>
        <w:pStyle w:val="ContactInfo"/>
      </w:pPr>
    </w:p>
    <w:p w:rsidR="00BA03B9" w:rsidRDefault="00BA03B9" w:rsidP="002F1ADD">
      <w:pPr>
        <w:pStyle w:val="ContactInfo"/>
      </w:pPr>
    </w:p>
    <w:p w:rsidR="00BA03B9" w:rsidRDefault="00BA03B9" w:rsidP="002F1ADD">
      <w:pPr>
        <w:pStyle w:val="Heading1"/>
        <w:jc w:val="center"/>
      </w:pPr>
      <w:r>
        <w:lastRenderedPageBreak/>
        <w:t>Repository Architecture:</w:t>
      </w:r>
    </w:p>
    <w:p w:rsidR="00BA03B9" w:rsidRDefault="00BA03B9" w:rsidP="002F1ADD">
      <w:pPr>
        <w:jc w:val="center"/>
      </w:pPr>
      <w:r>
        <w:rPr>
          <w:noProof/>
        </w:rPr>
        <w:drawing>
          <wp:inline distT="0" distB="0" distL="0" distR="0" wp14:anchorId="240BBE82" wp14:editId="6EB1935B">
            <wp:extent cx="5486400" cy="5093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45" w:rsidRDefault="00333245" w:rsidP="002F1ADD">
      <w:pPr>
        <w:jc w:val="center"/>
      </w:pPr>
    </w:p>
    <w:p w:rsidR="00333245" w:rsidRDefault="00333245" w:rsidP="002F1ADD">
      <w:pPr>
        <w:jc w:val="center"/>
      </w:pPr>
    </w:p>
    <w:p w:rsidR="00333245" w:rsidRDefault="00333245" w:rsidP="002F1ADD">
      <w:pPr>
        <w:jc w:val="center"/>
      </w:pPr>
    </w:p>
    <w:p w:rsidR="00333245" w:rsidRDefault="00333245" w:rsidP="002F1ADD">
      <w:pPr>
        <w:jc w:val="center"/>
      </w:pPr>
    </w:p>
    <w:p w:rsidR="00333245" w:rsidRDefault="00333245" w:rsidP="002F1ADD">
      <w:pPr>
        <w:jc w:val="center"/>
      </w:pPr>
    </w:p>
    <w:p w:rsidR="00333245" w:rsidRDefault="00333245" w:rsidP="002F1ADD">
      <w:pPr>
        <w:jc w:val="center"/>
      </w:pPr>
    </w:p>
    <w:p w:rsidR="00333245" w:rsidRDefault="00333245" w:rsidP="002F1ADD">
      <w:pPr>
        <w:jc w:val="center"/>
      </w:pPr>
    </w:p>
    <w:p w:rsidR="00333245" w:rsidRDefault="00333245" w:rsidP="002F1ADD">
      <w:pPr>
        <w:jc w:val="center"/>
      </w:pPr>
    </w:p>
    <w:p w:rsidR="00333245" w:rsidRDefault="00333245" w:rsidP="002F1ADD">
      <w:pPr>
        <w:pStyle w:val="Heading1"/>
        <w:jc w:val="center"/>
      </w:pPr>
      <w:r>
        <w:lastRenderedPageBreak/>
        <w:t>Creating Student Repository Example:</w:t>
      </w:r>
    </w:p>
    <w:p w:rsidR="00333245" w:rsidRDefault="00333245" w:rsidP="002F1ADD">
      <w:pPr>
        <w:jc w:val="center"/>
      </w:pPr>
      <w:r>
        <w:rPr>
          <w:noProof/>
        </w:rPr>
        <w:drawing>
          <wp:inline distT="0" distB="0" distL="0" distR="0" wp14:anchorId="2CAB5020" wp14:editId="2D377A0A">
            <wp:extent cx="5486400" cy="3937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45" w:rsidRDefault="00333245" w:rsidP="002F1ADD">
      <w:pPr>
        <w:jc w:val="center"/>
      </w:pPr>
      <w:r>
        <w:rPr>
          <w:noProof/>
        </w:rPr>
        <w:drawing>
          <wp:inline distT="0" distB="0" distL="0" distR="0" wp14:anchorId="0EE13617" wp14:editId="7B1B4B12">
            <wp:extent cx="5486400" cy="3992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45" w:rsidRDefault="00333245" w:rsidP="002F1ADD">
      <w:pPr>
        <w:jc w:val="center"/>
      </w:pPr>
      <w:r>
        <w:rPr>
          <w:noProof/>
        </w:rPr>
        <w:lastRenderedPageBreak/>
        <w:drawing>
          <wp:inline distT="0" distB="0" distL="0" distR="0" wp14:anchorId="50B5A8EE" wp14:editId="23F8C2B1">
            <wp:extent cx="5486400" cy="377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DD" w:rsidRDefault="002F1ADD" w:rsidP="002F1ADD">
      <w:pPr>
        <w:jc w:val="center"/>
      </w:pPr>
      <w:r>
        <w:rPr>
          <w:noProof/>
        </w:rPr>
        <w:drawing>
          <wp:inline distT="0" distB="0" distL="0" distR="0" wp14:anchorId="3DC17A3C" wp14:editId="57CC3454">
            <wp:extent cx="5486400" cy="3011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DD" w:rsidRDefault="002F1ADD" w:rsidP="002F1ADD">
      <w:pPr>
        <w:jc w:val="center"/>
      </w:pPr>
    </w:p>
    <w:p w:rsidR="002F1ADD" w:rsidRDefault="002F1ADD" w:rsidP="002F1ADD">
      <w:pPr>
        <w:jc w:val="center"/>
      </w:pPr>
    </w:p>
    <w:p w:rsidR="002F1ADD" w:rsidRDefault="002F1ADD" w:rsidP="002F1ADD">
      <w:pPr>
        <w:jc w:val="center"/>
      </w:pPr>
    </w:p>
    <w:p w:rsidR="002F1ADD" w:rsidRDefault="002F1ADD" w:rsidP="002F1ADD">
      <w:pPr>
        <w:jc w:val="center"/>
      </w:pPr>
    </w:p>
    <w:p w:rsidR="002F1ADD" w:rsidRDefault="002F1ADD" w:rsidP="002F1ADD">
      <w:pPr>
        <w:jc w:val="center"/>
      </w:pPr>
    </w:p>
    <w:p w:rsidR="002F1ADD" w:rsidRDefault="002F1ADD" w:rsidP="002F1ADD">
      <w:pPr>
        <w:jc w:val="center"/>
      </w:pPr>
    </w:p>
    <w:p w:rsidR="002F1ADD" w:rsidRDefault="002F1ADD" w:rsidP="002F1ADD">
      <w:pPr>
        <w:jc w:val="center"/>
      </w:pPr>
    </w:p>
    <w:p w:rsidR="002F1ADD" w:rsidRDefault="001E32BE" w:rsidP="001E32BE">
      <w:pPr>
        <w:pStyle w:val="Heading1"/>
        <w:jc w:val="center"/>
      </w:pPr>
      <w:r>
        <w:lastRenderedPageBreak/>
        <w:t>References</w:t>
      </w:r>
    </w:p>
    <w:p w:rsidR="00197E17" w:rsidRPr="00197E17" w:rsidRDefault="00197E17" w:rsidP="00197E17"/>
    <w:p w:rsidR="001E32BE" w:rsidRPr="001E32BE" w:rsidRDefault="00197E17" w:rsidP="00197E17">
      <w:pPr>
        <w:pStyle w:val="Heading3"/>
        <w:jc w:val="center"/>
      </w:pPr>
      <w:r>
        <w:t>Repository Tutorial Ref</w:t>
      </w:r>
    </w:p>
    <w:p w:rsidR="001E32BE" w:rsidRPr="001E32BE" w:rsidRDefault="001E32BE" w:rsidP="001E32BE">
      <w:pPr>
        <w:jc w:val="center"/>
      </w:pPr>
      <w:r w:rsidRPr="001E32BE">
        <w:t>https://docs.microsoft.com/en-us/aspnet/mvc/overview/older-versions/getting-started-with-ef-5-using-mvc-</w:t>
      </w:r>
      <w:bookmarkStart w:id="5" w:name="_GoBack"/>
      <w:bookmarkEnd w:id="5"/>
      <w:r w:rsidRPr="001E32BE">
        <w:t>4/implementing-the-repository-and-unit-of-work-patterns-in-an-asp-net-mvc-application</w:t>
      </w:r>
    </w:p>
    <w:p w:rsidR="002F1ADD" w:rsidRDefault="002F1ADD" w:rsidP="002F1ADD">
      <w:pPr>
        <w:jc w:val="center"/>
      </w:pPr>
    </w:p>
    <w:p w:rsidR="002F1ADD" w:rsidRDefault="002F1ADD" w:rsidP="002F1ADD">
      <w:pPr>
        <w:jc w:val="center"/>
      </w:pPr>
    </w:p>
    <w:p w:rsidR="002F1ADD" w:rsidRDefault="002F1ADD" w:rsidP="002F1ADD">
      <w:pPr>
        <w:jc w:val="center"/>
      </w:pPr>
    </w:p>
    <w:p w:rsidR="002F1ADD" w:rsidRDefault="002F1ADD" w:rsidP="002F1ADD">
      <w:pPr>
        <w:jc w:val="center"/>
      </w:pPr>
    </w:p>
    <w:p w:rsidR="002F1ADD" w:rsidRDefault="002F1ADD" w:rsidP="002F1ADD">
      <w:pPr>
        <w:jc w:val="center"/>
      </w:pPr>
    </w:p>
    <w:p w:rsidR="002F1ADD" w:rsidRDefault="002F1ADD" w:rsidP="002F1ADD">
      <w:pPr>
        <w:jc w:val="center"/>
      </w:pPr>
    </w:p>
    <w:p w:rsidR="002F1ADD" w:rsidRDefault="002F1ADD" w:rsidP="002F1ADD">
      <w:pPr>
        <w:jc w:val="center"/>
      </w:pPr>
    </w:p>
    <w:p w:rsidR="002F1ADD" w:rsidRDefault="002F1ADD" w:rsidP="002F1ADD">
      <w:pPr>
        <w:jc w:val="center"/>
      </w:pPr>
    </w:p>
    <w:p w:rsidR="002F1ADD" w:rsidRPr="00333245" w:rsidRDefault="002F1ADD" w:rsidP="002F1ADD">
      <w:pPr>
        <w:jc w:val="center"/>
      </w:pPr>
    </w:p>
    <w:sectPr w:rsidR="002F1ADD" w:rsidRPr="00333245" w:rsidSect="002F1ADD">
      <w:footerReference w:type="default" r:id="rId14"/>
      <w:pgSz w:w="12240" w:h="15840"/>
      <w:pgMar w:top="288" w:right="288" w:bottom="288" w:left="28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59E" w:rsidRDefault="008D659E" w:rsidP="00C6554A">
      <w:pPr>
        <w:spacing w:before="0" w:after="0" w:line="240" w:lineRule="auto"/>
      </w:pPr>
      <w:r>
        <w:separator/>
      </w:r>
    </w:p>
  </w:endnote>
  <w:endnote w:type="continuationSeparator" w:id="0">
    <w:p w:rsidR="008D659E" w:rsidRDefault="008D659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59E" w:rsidRDefault="008D659E" w:rsidP="00C6554A">
      <w:pPr>
        <w:spacing w:before="0" w:after="0" w:line="240" w:lineRule="auto"/>
      </w:pPr>
      <w:r>
        <w:separator/>
      </w:r>
    </w:p>
  </w:footnote>
  <w:footnote w:type="continuationSeparator" w:id="0">
    <w:p w:rsidR="008D659E" w:rsidRDefault="008D659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B9"/>
    <w:rsid w:val="00197E17"/>
    <w:rsid w:val="001E32BE"/>
    <w:rsid w:val="002554CD"/>
    <w:rsid w:val="00293B83"/>
    <w:rsid w:val="002B4294"/>
    <w:rsid w:val="002F1ADD"/>
    <w:rsid w:val="00333245"/>
    <w:rsid w:val="00333D0D"/>
    <w:rsid w:val="004C049F"/>
    <w:rsid w:val="005000E2"/>
    <w:rsid w:val="006A3CE7"/>
    <w:rsid w:val="008D659E"/>
    <w:rsid w:val="00BA03B9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20472"/>
  <w15:chartTrackingRefBased/>
  <w15:docId w15:val="{5530E6E5-1686-496C-9AB6-8C827E83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h.LIPCO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23BB7-DA88-4E69-BBE9-FAA4EA8F4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59</TotalTime>
  <Pages>5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Alan Hendricks</dc:creator>
  <cp:keywords/>
  <dc:description/>
  <cp:lastModifiedBy>Michael Alan Hendricks</cp:lastModifiedBy>
  <cp:revision>3</cp:revision>
  <dcterms:created xsi:type="dcterms:W3CDTF">2018-12-05T18:46:00Z</dcterms:created>
  <dcterms:modified xsi:type="dcterms:W3CDTF">2018-12-05T19:45:00Z</dcterms:modified>
</cp:coreProperties>
</file>