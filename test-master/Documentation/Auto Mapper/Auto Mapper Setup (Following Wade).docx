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567407" w:rsidP="00C6554A">
      <w:pPr>
        <w:pStyle w:val="Title"/>
      </w:pPr>
      <w:r>
        <w:t>Auto Mapper</w:t>
      </w:r>
    </w:p>
    <w:p w:rsidR="00C6554A" w:rsidRPr="00D5413C" w:rsidRDefault="006360A1" w:rsidP="00C6554A">
      <w:pPr>
        <w:pStyle w:val="Subtitle"/>
      </w:pPr>
      <w:r>
        <w:t>Setup follwing Wade</w:t>
      </w:r>
    </w:p>
    <w:p w:rsidR="00C6554A" w:rsidRDefault="00567407" w:rsidP="00C6554A">
      <w:pPr>
        <w:pStyle w:val="ContactInfo"/>
      </w:pPr>
      <w:r>
        <w:t>Leaders</w:t>
      </w:r>
      <w:r w:rsidR="00C6554A">
        <w:t xml:space="preserve"> | </w:t>
      </w:r>
      <w:r>
        <w:t>Leads Project</w:t>
      </w:r>
      <w:r w:rsidR="00C6554A">
        <w:t xml:space="preserve"> |</w:t>
      </w:r>
      <w:r w:rsidR="00C6554A" w:rsidRPr="00D5413C">
        <w:t xml:space="preserve"> </w:t>
      </w:r>
      <w:r>
        <w:t>12 Dec 2018</w:t>
      </w:r>
      <w:r w:rsidR="00C6554A">
        <w:br w:type="page"/>
      </w:r>
    </w:p>
    <w:p w:rsidR="00C6554A" w:rsidRDefault="00567407" w:rsidP="00C6554A">
      <w:pPr>
        <w:pStyle w:val="Heading1"/>
      </w:pPr>
      <w:r>
        <w:lastRenderedPageBreak/>
        <w:t>Setup</w:t>
      </w:r>
    </w:p>
    <w:p w:rsidR="00567407" w:rsidRDefault="00567407" w:rsidP="00567407">
      <w:r>
        <w:t>Nuget Packages:</w:t>
      </w:r>
    </w:p>
    <w:p w:rsidR="00567407" w:rsidRDefault="00567407" w:rsidP="00567407">
      <w:pPr>
        <w:pStyle w:val="ListParagraph"/>
        <w:numPr>
          <w:ilvl w:val="0"/>
          <w:numId w:val="16"/>
        </w:numPr>
      </w:pPr>
      <w:r>
        <w:t>Install-Package AutoMapper.Extensions.Microsoft.DependencyInjection</w:t>
      </w:r>
    </w:p>
    <w:p w:rsidR="00567407" w:rsidRDefault="00567407" w:rsidP="00567407">
      <w:r>
        <w:t>Startup.cs (ConfigureServices):</w:t>
      </w:r>
    </w:p>
    <w:p w:rsidR="00567407" w:rsidRDefault="00567407" w:rsidP="00567407"/>
    <w:p w:rsidR="00567407" w:rsidRPr="00567407" w:rsidRDefault="00AB56C5" w:rsidP="00567407">
      <w:r>
        <w:rPr>
          <w:noProof/>
        </w:rPr>
        <w:drawing>
          <wp:inline distT="0" distB="0" distL="0" distR="0" wp14:anchorId="1825CA87" wp14:editId="7CD76100">
            <wp:extent cx="5486400" cy="643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07" w:rsidRDefault="00567407"/>
    <w:p w:rsidR="00567407" w:rsidRDefault="00AB56C5">
      <w:r>
        <w:t>Adding Profiles:</w:t>
      </w:r>
    </w:p>
    <w:p w:rsidR="00AB56C5" w:rsidRDefault="00AB56C5">
      <w:r>
        <w:rPr>
          <w:noProof/>
        </w:rPr>
        <w:drawing>
          <wp:inline distT="0" distB="0" distL="0" distR="0" wp14:anchorId="78DFEF8D" wp14:editId="084CDBAA">
            <wp:extent cx="5486400" cy="880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C5" w:rsidRDefault="00AB56C5">
      <w:r>
        <w:t>Using IMapper:</w:t>
      </w:r>
    </w:p>
    <w:p w:rsidR="00AB56C5" w:rsidRDefault="00AB56C5">
      <w:r>
        <w:rPr>
          <w:noProof/>
        </w:rPr>
        <w:drawing>
          <wp:inline distT="0" distB="0" distL="0" distR="0" wp14:anchorId="475D3F14" wp14:editId="7047BB18">
            <wp:extent cx="5486400" cy="190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C5" w:rsidRDefault="00AB56C5">
      <w:r>
        <w:t>Scopes</w:t>
      </w:r>
    </w:p>
    <w:p w:rsidR="008E2367" w:rsidRDefault="008E2367" w:rsidP="008E2367">
      <w:pPr>
        <w:pStyle w:val="ListParagraph"/>
        <w:numPr>
          <w:ilvl w:val="0"/>
          <w:numId w:val="16"/>
        </w:numPr>
      </w:pPr>
      <w:r>
        <w:t>Automapper profiles are singletons.</w:t>
      </w:r>
    </w:p>
    <w:p w:rsidR="00AB56C5" w:rsidRDefault="008E2367" w:rsidP="008E2367">
      <w:pPr>
        <w:pStyle w:val="ListParagraph"/>
        <w:numPr>
          <w:ilvl w:val="0"/>
          <w:numId w:val="16"/>
        </w:numPr>
      </w:pPr>
      <w:r>
        <w:t xml:space="preserve">The IMapper interface is scoped. </w:t>
      </w:r>
    </w:p>
    <w:p w:rsidR="008E2367" w:rsidRDefault="008E2367" w:rsidP="008E2367">
      <w:pPr>
        <w:pStyle w:val="ListParagraph"/>
        <w:numPr>
          <w:ilvl w:val="1"/>
          <w:numId w:val="16"/>
        </w:numPr>
      </w:pPr>
      <w:r>
        <w:t xml:space="preserve">For every individual request, a new IMapper is created but then shared across the entire app for that whole request. </w:t>
      </w:r>
    </w:p>
    <w:p w:rsidR="008E2367" w:rsidRDefault="008E2367" w:rsidP="008E2367">
      <w:pPr>
        <w:pStyle w:val="ListParagraph"/>
        <w:numPr>
          <w:ilvl w:val="1"/>
          <w:numId w:val="16"/>
        </w:numPr>
      </w:pPr>
      <w:r>
        <w:t>So if you use IMapper inside a controller and inside service for a single request, they will be using the same IMapper instance</w:t>
      </w:r>
    </w:p>
    <w:p w:rsidR="008E2367" w:rsidRDefault="008E2367" w:rsidP="008E2367">
      <w:pPr>
        <w:pStyle w:val="ListParagraph"/>
        <w:numPr>
          <w:ilvl w:val="0"/>
          <w:numId w:val="16"/>
        </w:numPr>
      </w:pPr>
      <w:r>
        <w:lastRenderedPageBreak/>
        <w:t>What is really important, is that anything that derives from IValueResolver, ITypeConverter or IMemberValueResolver will be of transient scope.</w:t>
      </w:r>
    </w:p>
    <w:p w:rsidR="008E2367" w:rsidRDefault="008E2367" w:rsidP="008E2367">
      <w:pPr>
        <w:pStyle w:val="ListParagraph"/>
        <w:numPr>
          <w:ilvl w:val="1"/>
          <w:numId w:val="16"/>
        </w:numPr>
      </w:pPr>
      <w:r>
        <w:t>They will also be created using the .NET Core Service Collection DI.</w:t>
      </w:r>
    </w:p>
    <w:p w:rsidR="008E2367" w:rsidRDefault="00DF4377" w:rsidP="008E2367">
      <w:pPr>
        <w:pStyle w:val="ListParagraph"/>
        <w:numPr>
          <w:ilvl w:val="1"/>
          <w:numId w:val="16"/>
        </w:numPr>
      </w:pPr>
      <w:r>
        <w:t>To fol</w:t>
      </w:r>
      <w:r w:rsidR="008E2367">
        <w:t>lowing code that may be used to resolve a particular mapping whereby you want to map across a username based on the source models “Id”.</w:t>
      </w:r>
    </w:p>
    <w:p w:rsidR="008E2367" w:rsidRDefault="00DF4377" w:rsidP="008E2367">
      <w:r>
        <w:rPr>
          <w:noProof/>
        </w:rPr>
        <w:drawing>
          <wp:inline distT="0" distB="0" distL="0" distR="0" wp14:anchorId="78096F1F" wp14:editId="7D4C72E0">
            <wp:extent cx="6463030" cy="2419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4194" cy="242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77" w:rsidRDefault="00DF4377" w:rsidP="00DF4377">
      <w:pPr>
        <w:pStyle w:val="ListParagraph"/>
      </w:pPr>
      <w:bookmarkStart w:id="5" w:name="_GoBack"/>
      <w:bookmarkEnd w:id="5"/>
    </w:p>
    <w:p w:rsidR="006360A1" w:rsidRDefault="006360A1" w:rsidP="006360A1">
      <w:pPr>
        <w:pStyle w:val="Heading1"/>
        <w:jc w:val="center"/>
      </w:pPr>
      <w:r>
        <w:t>Reference</w:t>
      </w:r>
    </w:p>
    <w:p w:rsidR="006360A1" w:rsidRDefault="006360A1" w:rsidP="006360A1">
      <w:r>
        <w:t>.Net Core Tutorials:</w:t>
      </w:r>
    </w:p>
    <w:p w:rsidR="006360A1" w:rsidRDefault="006360A1" w:rsidP="006360A1">
      <w:pPr>
        <w:pStyle w:val="ListParagraph"/>
        <w:numPr>
          <w:ilvl w:val="0"/>
          <w:numId w:val="18"/>
        </w:numPr>
      </w:pPr>
      <w:r w:rsidRPr="006360A1">
        <w:t>https://dotnetcoretutorials.com/2017/09/23/using-automapper-asp-net-core/</w:t>
      </w:r>
    </w:p>
    <w:p w:rsidR="006360A1" w:rsidRPr="006360A1" w:rsidRDefault="006360A1" w:rsidP="006360A1"/>
    <w:sectPr w:rsidR="006360A1" w:rsidRPr="006360A1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946" w:rsidRDefault="00221946" w:rsidP="00C6554A">
      <w:pPr>
        <w:spacing w:before="0" w:after="0" w:line="240" w:lineRule="auto"/>
      </w:pPr>
      <w:r>
        <w:separator/>
      </w:r>
    </w:p>
  </w:endnote>
  <w:endnote w:type="continuationSeparator" w:id="0">
    <w:p w:rsidR="00221946" w:rsidRDefault="00221946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946" w:rsidRDefault="00221946" w:rsidP="00C6554A">
      <w:pPr>
        <w:spacing w:before="0" w:after="0" w:line="240" w:lineRule="auto"/>
      </w:pPr>
      <w:r>
        <w:separator/>
      </w:r>
    </w:p>
  </w:footnote>
  <w:footnote w:type="continuationSeparator" w:id="0">
    <w:p w:rsidR="00221946" w:rsidRDefault="00221946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3461676"/>
    <w:multiLevelType w:val="hybridMultilevel"/>
    <w:tmpl w:val="EF88F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413B7C"/>
    <w:multiLevelType w:val="hybridMultilevel"/>
    <w:tmpl w:val="694CF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4129D"/>
    <w:multiLevelType w:val="hybridMultilevel"/>
    <w:tmpl w:val="9E4A0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407"/>
    <w:rsid w:val="00221946"/>
    <w:rsid w:val="002554CD"/>
    <w:rsid w:val="00293B83"/>
    <w:rsid w:val="002B4294"/>
    <w:rsid w:val="00333D0D"/>
    <w:rsid w:val="004C049F"/>
    <w:rsid w:val="005000E2"/>
    <w:rsid w:val="00567407"/>
    <w:rsid w:val="006360A1"/>
    <w:rsid w:val="006A3CE7"/>
    <w:rsid w:val="008E2367"/>
    <w:rsid w:val="009D609E"/>
    <w:rsid w:val="00AB56C5"/>
    <w:rsid w:val="00C6554A"/>
    <w:rsid w:val="00DF4377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59732"/>
  <w15:chartTrackingRefBased/>
  <w15:docId w15:val="{C81776FA-CF0D-47BB-8895-3A83B55B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567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h.LIPCO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2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Alan Hendricks</dc:creator>
  <cp:keywords/>
  <dc:description/>
  <cp:lastModifiedBy>Michael Alan Hendricks</cp:lastModifiedBy>
  <cp:revision>3</cp:revision>
  <dcterms:created xsi:type="dcterms:W3CDTF">2018-12-13T14:14:00Z</dcterms:created>
  <dcterms:modified xsi:type="dcterms:W3CDTF">2018-12-13T14:16:00Z</dcterms:modified>
</cp:coreProperties>
</file>